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68E" w:rsidRDefault="001004F3" w:rsidP="009D7FCD">
      <w:pPr>
        <w:spacing w:after="200" w:line="276" w:lineRule="auto"/>
        <w:rPr>
          <w:i/>
        </w:rPr>
      </w:pPr>
      <w:r>
        <w:rPr>
          <w:i/>
        </w:rPr>
        <w:t>Handoutvorlage</w:t>
      </w:r>
    </w:p>
    <w:p w:rsidR="00910363" w:rsidRDefault="00910363" w:rsidP="009D7FCD">
      <w:pPr>
        <w:spacing w:after="200" w:line="276" w:lineRule="auto"/>
        <w:rPr>
          <w:i/>
        </w:rPr>
      </w:pPr>
    </w:p>
    <w:p w:rsidR="00910363" w:rsidRDefault="00910363" w:rsidP="009D7FCD">
      <w:pPr>
        <w:spacing w:after="200" w:line="276" w:lineRule="auto"/>
        <w:rPr>
          <w:i/>
        </w:rPr>
      </w:pPr>
    </w:p>
    <w:p w:rsidR="00910363" w:rsidRDefault="00910363" w:rsidP="009D7FCD">
      <w:pPr>
        <w:spacing w:after="200" w:line="276" w:lineRule="auto"/>
        <w:rPr>
          <w:i/>
        </w:rPr>
      </w:pPr>
    </w:p>
    <w:p w:rsidR="00910363" w:rsidRDefault="00910363" w:rsidP="009D7FCD">
      <w:pPr>
        <w:spacing w:after="200" w:line="276" w:lineRule="auto"/>
        <w:rPr>
          <w:i/>
        </w:rPr>
      </w:pPr>
      <w:bookmarkStart w:id="0" w:name="_GoBack"/>
      <w:bookmarkEnd w:id="0"/>
    </w:p>
    <w:sectPr w:rsidR="00910363" w:rsidSect="004266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2" w:right="851" w:bottom="851" w:left="1418" w:header="397" w:footer="3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4F3" w:rsidRDefault="001004F3" w:rsidP="00C869C5">
      <w:pPr>
        <w:spacing w:after="0"/>
      </w:pPr>
      <w:r>
        <w:separator/>
      </w:r>
    </w:p>
  </w:endnote>
  <w:endnote w:type="continuationSeparator" w:id="0">
    <w:p w:rsidR="001004F3" w:rsidRDefault="001004F3" w:rsidP="00C86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EBD" w:rsidRPr="00BA1EBD" w:rsidRDefault="00935151" w:rsidP="00D80377">
    <w:pPr>
      <w:pStyle w:val="Fuzeile"/>
      <w:tabs>
        <w:tab w:val="clear" w:pos="9639"/>
        <w:tab w:val="right" w:pos="7989"/>
      </w:tabs>
      <w:ind w:right="1650"/>
      <w:rPr>
        <w:noProof/>
      </w:rPr>
    </w:pPr>
    <w:r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7FFD017B" wp14:editId="282EB961">
          <wp:simplePos x="0" y="0"/>
          <wp:positionH relativeFrom="rightMargin">
            <wp:posOffset>-957580</wp:posOffset>
          </wp:positionH>
          <wp:positionV relativeFrom="paragraph">
            <wp:posOffset>0</wp:posOffset>
          </wp:positionV>
          <wp:extent cx="957600" cy="190800"/>
          <wp:effectExtent l="0" t="0" r="0" b="0"/>
          <wp:wrapSquare wrapText="bothSides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2_logo_BSINFO_sw_Bild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7600" cy="19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49D8">
      <w:fldChar w:fldCharType="begin"/>
    </w:r>
    <w:r w:rsidR="000349D8">
      <w:instrText xml:space="preserve"> PAGE  \* Arabic  \* MERGEFORMAT </w:instrText>
    </w:r>
    <w:r w:rsidR="000349D8">
      <w:fldChar w:fldCharType="separate"/>
    </w:r>
    <w:r w:rsidR="0042668E">
      <w:rPr>
        <w:noProof/>
      </w:rPr>
      <w:t>2</w:t>
    </w:r>
    <w:r w:rsidR="000349D8">
      <w:fldChar w:fldCharType="end"/>
    </w:r>
    <w:r w:rsidR="000349D8">
      <w:t>/</w:t>
    </w:r>
    <w:fldSimple w:instr=" NUMPAGES  \* Arabic  \* MERGEFORMAT ">
      <w:r w:rsidR="0042668E">
        <w:rPr>
          <w:noProof/>
        </w:rPr>
        <w:t>2</w:t>
      </w:r>
    </w:fldSimple>
    <w:r w:rsidR="00FB0A5B">
      <w:rPr>
        <w:noProof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693" w:rsidRPr="000349D8" w:rsidRDefault="00910363" w:rsidP="002F0F49">
    <w:pPr>
      <w:pStyle w:val="Fuzeile"/>
      <w:tabs>
        <w:tab w:val="center" w:pos="4820"/>
      </w:tabs>
      <w:ind w:left="851"/>
    </w:pPr>
    <w:r>
      <w:rPr>
        <w:noProof/>
        <w:lang w:eastAsia="de-DE"/>
      </w:rPr>
      <w:drawing>
        <wp:anchor distT="0" distB="0" distL="114300" distR="114300" simplePos="0" relativeHeight="251661312" behindDoc="0" locked="0" layoutInCell="1" allowOverlap="1" wp14:anchorId="2FA3C29B" wp14:editId="386D79D8">
          <wp:simplePos x="0" y="0"/>
          <wp:positionH relativeFrom="column">
            <wp:posOffset>-104140</wp:posOffset>
          </wp:positionH>
          <wp:positionV relativeFrom="paragraph">
            <wp:posOffset>-68580</wp:posOffset>
          </wp:positionV>
          <wp:extent cx="367030" cy="19050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KOMBI_logo_Block_rech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03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0F49">
      <w:tab/>
      <w:t>Vor- und Nachnamen der Gruppenmitglieder</w:t>
    </w:r>
    <w:r w:rsidR="00FD3BF6" w:rsidRPr="000349D8">
      <w:tab/>
    </w:r>
    <w:r w:rsidR="00FD3BF6" w:rsidRPr="000349D8">
      <w:fldChar w:fldCharType="begin"/>
    </w:r>
    <w:r w:rsidR="00FD3BF6" w:rsidRPr="000349D8">
      <w:instrText xml:space="preserve"> PAGE  \* Arabic  \* MERGEFORMAT </w:instrText>
    </w:r>
    <w:r w:rsidR="00FD3BF6" w:rsidRPr="000349D8">
      <w:fldChar w:fldCharType="separate"/>
    </w:r>
    <w:r w:rsidR="00722EBF">
      <w:rPr>
        <w:noProof/>
      </w:rPr>
      <w:t>1</w:t>
    </w:r>
    <w:r w:rsidR="00FD3BF6" w:rsidRPr="000349D8">
      <w:fldChar w:fldCharType="end"/>
    </w:r>
    <w:r w:rsidR="00FD3BF6" w:rsidRPr="000349D8">
      <w:t>/</w:t>
    </w:r>
    <w:r w:rsidR="00B51BD9">
      <w:fldChar w:fldCharType="begin"/>
    </w:r>
    <w:r w:rsidR="00B51BD9">
      <w:instrText xml:space="preserve"> NUMPAGES  \* Arabic  \* MERGEFORMAT </w:instrText>
    </w:r>
    <w:r w:rsidR="00B51BD9">
      <w:fldChar w:fldCharType="separate"/>
    </w:r>
    <w:r w:rsidR="00722EBF">
      <w:rPr>
        <w:noProof/>
      </w:rPr>
      <w:t>1</w:t>
    </w:r>
    <w:r w:rsidR="00B51BD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1"/>
      <w:gridCol w:w="1134"/>
      <w:gridCol w:w="4252"/>
    </w:tblGrid>
    <w:tr w:rsidR="005D13A5" w:rsidTr="005D13A5">
      <w:tc>
        <w:tcPr>
          <w:tcW w:w="4253" w:type="dxa"/>
        </w:tcPr>
        <w:p w:rsidR="005D13A5" w:rsidRDefault="005D13A5" w:rsidP="009B6872">
          <w:pPr>
            <w:pStyle w:val="Fuzeile"/>
          </w:pPr>
          <w:r>
            <w:t>BS für Informationstechnik</w:t>
          </w:r>
        </w:p>
      </w:tc>
      <w:sdt>
        <w:sdtPr>
          <w:id w:val="735285858"/>
          <w:text/>
        </w:sdtPr>
        <w:sdtEndPr/>
        <w:sdtContent>
          <w:tc>
            <w:tcPr>
              <w:tcW w:w="1134" w:type="dxa"/>
            </w:tcPr>
            <w:p w:rsidR="005D13A5" w:rsidRDefault="005D13A5" w:rsidP="009B6872">
              <w:pPr>
                <w:pStyle w:val="Fuzeile"/>
                <w:jc w:val="center"/>
              </w:pPr>
              <w:r>
                <w:t>Kürzel</w:t>
              </w:r>
            </w:p>
          </w:tc>
        </w:sdtContent>
      </w:sdt>
      <w:tc>
        <w:tcPr>
          <w:tcW w:w="4253" w:type="dxa"/>
          <w:vAlign w:val="bottom"/>
        </w:tcPr>
        <w:p w:rsidR="005D13A5" w:rsidRDefault="005D13A5" w:rsidP="009B6872">
          <w:pPr>
            <w:pStyle w:val="Fuzeile"/>
            <w:jc w:val="right"/>
          </w:pPr>
        </w:p>
      </w:tc>
    </w:tr>
    <w:tr w:rsidR="005D13A5" w:rsidTr="005D13A5">
      <w:tc>
        <w:tcPr>
          <w:tcW w:w="4253" w:type="dxa"/>
        </w:tcPr>
        <w:p w:rsidR="005D13A5" w:rsidRDefault="008E0904" w:rsidP="009B6872">
          <w:pPr>
            <w:pStyle w:val="Fuzeile"/>
          </w:pPr>
          <w:fldSimple w:instr=" FILENAME   \* MERGEFORMAT ">
            <w:r w:rsidR="001004F3">
              <w:rPr>
                <w:noProof/>
              </w:rPr>
              <w:t>Dokument24</w:t>
            </w:r>
          </w:fldSimple>
        </w:p>
      </w:tc>
      <w:tc>
        <w:tcPr>
          <w:tcW w:w="1134" w:type="dxa"/>
        </w:tcPr>
        <w:p w:rsidR="005D13A5" w:rsidRDefault="005D13A5" w:rsidP="009B6872">
          <w:pPr>
            <w:pStyle w:val="Fuzeile"/>
            <w:jc w:val="center"/>
          </w:pP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910363">
            <w:rPr>
              <w:noProof/>
            </w:rPr>
            <w:t>25.11.2020</w:t>
          </w:r>
          <w:r>
            <w:fldChar w:fldCharType="end"/>
          </w:r>
        </w:p>
      </w:tc>
      <w:tc>
        <w:tcPr>
          <w:tcW w:w="4253" w:type="dxa"/>
          <w:vAlign w:val="bottom"/>
        </w:tcPr>
        <w:p w:rsidR="005D13A5" w:rsidRDefault="005D13A5" w:rsidP="009B6872">
          <w:pPr>
            <w:pStyle w:val="Fuzeile"/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6517A4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\* Arabic  \* MERGEFORMAT ">
            <w:r w:rsidR="001004F3">
              <w:rPr>
                <w:noProof/>
              </w:rPr>
              <w:t>1</w:t>
            </w:r>
          </w:fldSimple>
        </w:p>
      </w:tc>
    </w:tr>
  </w:tbl>
  <w:p w:rsidR="005D13A5" w:rsidRPr="005D13A5" w:rsidRDefault="005D13A5">
    <w:pPr>
      <w:pStyle w:val="Fuzeil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4F3" w:rsidRDefault="001004F3" w:rsidP="00C869C5">
      <w:pPr>
        <w:spacing w:after="0"/>
      </w:pPr>
      <w:r>
        <w:separator/>
      </w:r>
    </w:p>
  </w:footnote>
  <w:footnote w:type="continuationSeparator" w:id="0">
    <w:p w:rsidR="001004F3" w:rsidRDefault="001004F3" w:rsidP="00C869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3A5" w:rsidRDefault="007525DA">
    <w:pPr>
      <w:pStyle w:val="Kopfzeile"/>
    </w:pPr>
    <w:r>
      <w:fldChar w:fldCharType="begin"/>
    </w:r>
    <w:r>
      <w:instrText xml:space="preserve"> REF Lernfeld \h </w:instrText>
    </w:r>
    <w:r>
      <w:fldChar w:fldCharType="separate"/>
    </w:r>
    <w:sdt>
      <w:sdtPr>
        <w:id w:val="-2019919579"/>
        <w:text/>
      </w:sdtPr>
      <w:sdtEndPr/>
      <w:sdtContent>
        <w:r w:rsidR="001004F3">
          <w:t>Lernfeld</w:t>
        </w:r>
      </w:sdtContent>
    </w:sdt>
    <w:r>
      <w:fldChar w:fldCharType="end"/>
    </w:r>
    <w:r w:rsidR="00C54DF0">
      <w:tab/>
    </w:r>
    <w:r w:rsidR="003E7F92">
      <w:fldChar w:fldCharType="begin"/>
    </w:r>
    <w:r w:rsidR="003E7F92">
      <w:instrText xml:space="preserve"> REF FachJahrgang \h </w:instrText>
    </w:r>
    <w:r w:rsidR="003E7F92">
      <w:fldChar w:fldCharType="separate"/>
    </w:r>
    <w:sdt>
      <w:sdtPr>
        <w:id w:val="-419874353"/>
        <w:text/>
      </w:sdtPr>
      <w:sdtEndPr/>
      <w:sdtContent>
        <w:r w:rsidR="001004F3">
          <w:t>Fach Jahrgang</w:t>
        </w:r>
      </w:sdtContent>
    </w:sdt>
    <w:r w:rsidR="003E7F92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FachJahrgang"/>
  <w:p w:rsidR="00111B64" w:rsidRDefault="00B51BD9">
    <w:pPr>
      <w:pStyle w:val="Kopfzeile"/>
    </w:pPr>
    <w:sdt>
      <w:sdtPr>
        <w:id w:val="-258209630"/>
        <w:text/>
      </w:sdtPr>
      <w:sdtEndPr/>
      <w:sdtContent>
        <w:r w:rsidR="001004F3">
          <w:t>Deutsch</w:t>
        </w:r>
        <w:r w:rsidR="003E7F92">
          <w:t xml:space="preserve"> </w:t>
        </w:r>
        <w:r w:rsidR="001004F3">
          <w:t>1</w:t>
        </w:r>
        <w:r w:rsidR="008E0904">
          <w:t>0</w:t>
        </w:r>
        <w:r w:rsidR="001004F3">
          <w:t>.</w:t>
        </w:r>
        <w:r w:rsidR="008E0904">
          <w:t xml:space="preserve"> </w:t>
        </w:r>
        <w:r w:rsidR="003E7F92">
          <w:t>Jahrgang</w:t>
        </w:r>
        <w:r w:rsidR="008E0904">
          <w:t>sstufe</w:t>
        </w:r>
      </w:sdtContent>
    </w:sdt>
    <w:bookmarkEnd w:id="1"/>
    <w:r w:rsidR="003E7F92">
      <w:rPr>
        <w:noProof/>
        <w:lang w:eastAsia="de-DE"/>
      </w:rPr>
      <w:tab/>
    </w:r>
    <w:bookmarkStart w:id="2" w:name="Lernfeld"/>
    <w:sdt>
      <w:sdtPr>
        <w:id w:val="-1809006858"/>
        <w:text/>
      </w:sdtPr>
      <w:sdtEndPr/>
      <w:sdtContent>
        <w:r w:rsidR="001004F3">
          <w:t>Ergonomie &amp; Präsentation</w:t>
        </w:r>
      </w:sdtContent>
    </w:sdt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3A5" w:rsidRDefault="00B51BD9">
    <w:pPr>
      <w:pStyle w:val="Kopfzeile"/>
    </w:pPr>
    <w:sdt>
      <w:sdtPr>
        <w:id w:val="632758438"/>
        <w:text/>
      </w:sdtPr>
      <w:sdtEndPr/>
      <w:sdtContent>
        <w:r w:rsidR="005D13A5">
          <w:t>Fach Jahrgang</w:t>
        </w:r>
      </w:sdtContent>
    </w:sdt>
    <w:r w:rsidR="005D13A5">
      <w:tab/>
    </w:r>
    <w:sdt>
      <w:sdtPr>
        <w:id w:val="-1127926005"/>
        <w:text/>
      </w:sdtPr>
      <w:sdtEndPr/>
      <w:sdtContent>
        <w:r w:rsidR="005D13A5">
          <w:t>Lernfeld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mirrorMargins/>
  <w:proofState w:spelling="clean" w:grammar="clean"/>
  <w:attachedTemplate r:id="rId1"/>
  <w:defaultTabStop w:val="709"/>
  <w:autoHyphenation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F3"/>
    <w:rsid w:val="0000128D"/>
    <w:rsid w:val="000349D8"/>
    <w:rsid w:val="00053F58"/>
    <w:rsid w:val="0007661E"/>
    <w:rsid w:val="00094693"/>
    <w:rsid w:val="000972FF"/>
    <w:rsid w:val="000A283B"/>
    <w:rsid w:val="000C2FFF"/>
    <w:rsid w:val="000F72B0"/>
    <w:rsid w:val="001004F3"/>
    <w:rsid w:val="00111B64"/>
    <w:rsid w:val="001219E1"/>
    <w:rsid w:val="00143449"/>
    <w:rsid w:val="001737FE"/>
    <w:rsid w:val="001B5CF1"/>
    <w:rsid w:val="001D3A24"/>
    <w:rsid w:val="00276374"/>
    <w:rsid w:val="002D3659"/>
    <w:rsid w:val="002F0F49"/>
    <w:rsid w:val="0033663F"/>
    <w:rsid w:val="003B2470"/>
    <w:rsid w:val="003E7F92"/>
    <w:rsid w:val="0042668E"/>
    <w:rsid w:val="00467268"/>
    <w:rsid w:val="00485194"/>
    <w:rsid w:val="004B1A11"/>
    <w:rsid w:val="0050195A"/>
    <w:rsid w:val="005A1E67"/>
    <w:rsid w:val="005D13A5"/>
    <w:rsid w:val="005F37B9"/>
    <w:rsid w:val="0060684E"/>
    <w:rsid w:val="006249C7"/>
    <w:rsid w:val="006363E7"/>
    <w:rsid w:val="006517A4"/>
    <w:rsid w:val="00663330"/>
    <w:rsid w:val="0069134A"/>
    <w:rsid w:val="00722EBF"/>
    <w:rsid w:val="00732A5E"/>
    <w:rsid w:val="00733B1B"/>
    <w:rsid w:val="007525DA"/>
    <w:rsid w:val="00754F2F"/>
    <w:rsid w:val="007A1FEC"/>
    <w:rsid w:val="007D42A9"/>
    <w:rsid w:val="007E3E69"/>
    <w:rsid w:val="007F7341"/>
    <w:rsid w:val="008906FE"/>
    <w:rsid w:val="008E0904"/>
    <w:rsid w:val="008F3E4C"/>
    <w:rsid w:val="0090227B"/>
    <w:rsid w:val="00910363"/>
    <w:rsid w:val="00912259"/>
    <w:rsid w:val="00935151"/>
    <w:rsid w:val="0093623F"/>
    <w:rsid w:val="009658CD"/>
    <w:rsid w:val="00976CE8"/>
    <w:rsid w:val="009D3D4A"/>
    <w:rsid w:val="009D7FCD"/>
    <w:rsid w:val="009E3B21"/>
    <w:rsid w:val="00A24090"/>
    <w:rsid w:val="00A810EA"/>
    <w:rsid w:val="00A84AEA"/>
    <w:rsid w:val="00AA46BA"/>
    <w:rsid w:val="00AD5C00"/>
    <w:rsid w:val="00AE15C3"/>
    <w:rsid w:val="00B71636"/>
    <w:rsid w:val="00BA1EBD"/>
    <w:rsid w:val="00BB025A"/>
    <w:rsid w:val="00BB32F0"/>
    <w:rsid w:val="00BB61FC"/>
    <w:rsid w:val="00C02C10"/>
    <w:rsid w:val="00C35754"/>
    <w:rsid w:val="00C54DF0"/>
    <w:rsid w:val="00C82C67"/>
    <w:rsid w:val="00C869C5"/>
    <w:rsid w:val="00CA79CF"/>
    <w:rsid w:val="00CC13A0"/>
    <w:rsid w:val="00CE2C00"/>
    <w:rsid w:val="00D325B8"/>
    <w:rsid w:val="00D34272"/>
    <w:rsid w:val="00D77E75"/>
    <w:rsid w:val="00D80377"/>
    <w:rsid w:val="00DD7C3D"/>
    <w:rsid w:val="00DE1540"/>
    <w:rsid w:val="00E36901"/>
    <w:rsid w:val="00E91556"/>
    <w:rsid w:val="00E94C22"/>
    <w:rsid w:val="00ED330D"/>
    <w:rsid w:val="00FB0A5B"/>
    <w:rsid w:val="00FD3BF6"/>
    <w:rsid w:val="00FF2EF9"/>
    <w:rsid w:val="00F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99D34F1"/>
  <w15:docId w15:val="{8293BD5B-4D29-42C2-B162-0DF85831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91556"/>
    <w:pPr>
      <w:spacing w:after="11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658CD"/>
    <w:pPr>
      <w:keepNext/>
      <w:keepLines/>
      <w:spacing w:before="280" w:after="1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58CD"/>
    <w:pPr>
      <w:keepNext/>
      <w:keepLines/>
      <w:spacing w:before="220"/>
      <w:outlineLvl w:val="1"/>
    </w:pPr>
    <w:rPr>
      <w:rFonts w:eastAsiaTheme="majorEastAsia" w:cstheme="majorBidi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58CD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58CD"/>
    <w:rPr>
      <w:rFonts w:ascii="Arial" w:eastAsiaTheme="majorEastAsia" w:hAnsi="Arial" w:cstheme="majorBidi"/>
      <w:b/>
      <w:bCs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349D8"/>
    <w:pPr>
      <w:pBdr>
        <w:bottom w:val="single" w:sz="4" w:space="1" w:color="auto"/>
      </w:pBdr>
      <w:tabs>
        <w:tab w:val="right" w:pos="9639"/>
      </w:tabs>
      <w:spacing w:after="0"/>
    </w:pPr>
    <w:rPr>
      <w:rFonts w:ascii="Tahoma" w:hAnsi="Tahoma"/>
      <w:sz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0349D8"/>
    <w:rPr>
      <w:rFonts w:ascii="Tahoma" w:hAnsi="Tahoma"/>
      <w:sz w:val="28"/>
    </w:rPr>
  </w:style>
  <w:style w:type="paragraph" w:styleId="Fuzeile">
    <w:name w:val="footer"/>
    <w:basedOn w:val="Standard"/>
    <w:link w:val="FuzeileZchn"/>
    <w:uiPriority w:val="99"/>
    <w:unhideWhenUsed/>
    <w:rsid w:val="00A810EA"/>
    <w:pPr>
      <w:pBdr>
        <w:top w:val="single" w:sz="4" w:space="1" w:color="auto"/>
      </w:pBdr>
      <w:tabs>
        <w:tab w:val="right" w:pos="9639"/>
      </w:tabs>
      <w:spacing w:after="0"/>
    </w:pPr>
    <w:rPr>
      <w:rFonts w:ascii="Tahoma" w:hAnsi="Tahoma"/>
    </w:rPr>
  </w:style>
  <w:style w:type="character" w:customStyle="1" w:styleId="FuzeileZchn">
    <w:name w:val="Fußzeile Zchn"/>
    <w:basedOn w:val="Absatz-Standardschriftart"/>
    <w:link w:val="Fuzeile"/>
    <w:uiPriority w:val="99"/>
    <w:rsid w:val="00A810EA"/>
    <w:rPr>
      <w:rFonts w:ascii="Tahoma" w:hAnsi="Tahom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69C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69C5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C869C5"/>
    <w:rPr>
      <w:color w:val="808080"/>
    </w:rPr>
  </w:style>
  <w:style w:type="table" w:styleId="Tabellenraster">
    <w:name w:val="Table Grid"/>
    <w:basedOn w:val="NormaleTabelle"/>
    <w:uiPriority w:val="59"/>
    <w:rsid w:val="00094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ag\bs1741-lehrertausch\Daten\Schulorganisation\logo_BSINFO_Vorlagen_Arbeitsblaetter\Arbeitsbl&#228;tter%20Vorlagen\Beta\Arbeitsblat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C5C75-C2B2-46EB-9F49-61274540B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 Referat für Bildung und Sport ZIB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Seiband-Sollors, Kornelia</dc:creator>
  <cp:keywords/>
  <dc:description/>
  <cp:lastModifiedBy>Wittl, Daniela</cp:lastModifiedBy>
  <cp:revision>2</cp:revision>
  <cp:lastPrinted>2018-04-13T17:47:00Z</cp:lastPrinted>
  <dcterms:created xsi:type="dcterms:W3CDTF">2021-10-21T10:38:00Z</dcterms:created>
  <dcterms:modified xsi:type="dcterms:W3CDTF">2021-10-21T10:38:00Z</dcterms:modified>
</cp:coreProperties>
</file>